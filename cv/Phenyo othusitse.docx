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D423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1AD77C5" wp14:editId="26D8A63F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B2B1" id="Rectangle 1" o:spid="_x0000_s1026" alt="&quot;&quot;" style="position:absolute;margin-left:-.75pt;margin-top:-35.2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01583429" w14:textId="768B27AB" w:rsidR="003421F4" w:rsidRDefault="00A068C3" w:rsidP="00A4699F">
      <w:pPr>
        <w:pStyle w:val="Title"/>
      </w:pPr>
      <w:r>
        <w:t>Phenyo othusitse</w:t>
      </w:r>
    </w:p>
    <w:p w14:paraId="2FD5BC85" w14:textId="77777777" w:rsidR="003A4954" w:rsidRDefault="00000000" w:rsidP="008753EA">
      <w:pPr>
        <w:pStyle w:val="Subtitle"/>
      </w:pPr>
      <w:sdt>
        <w:sdtPr>
          <w:id w:val="1501854292"/>
          <w:placeholder>
            <w:docPart w:val="BD2281DA7C5F4B22813F532F3832FA54"/>
          </w:placeholder>
          <w:temporary/>
          <w:showingPlcHdr/>
          <w15:appearance w15:val="hidden"/>
        </w:sdtPr>
        <w:sdtContent>
          <w:r w:rsidR="00D56FFC">
            <w:t>web developer</w:t>
          </w:r>
        </w:sdtContent>
      </w:sdt>
    </w:p>
    <w:p w14:paraId="35AE19ED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7F22FE0B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732575BE" w14:textId="77777777" w:rsidR="007B1EF3" w:rsidRPr="00D8768B" w:rsidRDefault="00000000" w:rsidP="00C76870">
            <w:pPr>
              <w:pStyle w:val="Heading1"/>
              <w:jc w:val="center"/>
            </w:pPr>
            <w:sdt>
              <w:sdtPr>
                <w:id w:val="73327967"/>
                <w:placeholder>
                  <w:docPart w:val="E818A0F2B79B48E78C4F951673603436"/>
                </w:placeholder>
                <w:temporary/>
                <w:showingPlcHdr/>
                <w15:appearance w15:val="hidden"/>
              </w:sdtPr>
              <w:sdtContent>
                <w:r w:rsidR="00D56FFC" w:rsidRPr="00D819D7">
                  <w:t>303.555.0123</w:t>
                </w:r>
              </w:sdtContent>
            </w:sdt>
            <w:r w:rsidR="00D56FFC">
              <w:t xml:space="preserve"> </w:t>
            </w:r>
            <w:r w:rsidR="007B1EF3">
              <w:t xml:space="preserve">| </w:t>
            </w:r>
            <w:sdt>
              <w:sdtPr>
                <w:id w:val="-297449777"/>
                <w:placeholder>
                  <w:docPart w:val="A756E20302F844148022E2470F96ABA6"/>
                </w:placeholder>
                <w:temporary/>
                <w:showingPlcHdr/>
                <w15:appearance w15:val="hidden"/>
              </w:sdtPr>
              <w:sdtContent>
                <w:r w:rsidR="00C76870" w:rsidRPr="00D819D7">
                  <w:t>Denver, CO</w:t>
                </w:r>
              </w:sdtContent>
            </w:sdt>
            <w:r w:rsidR="00D56FFC">
              <w:t xml:space="preserve"> </w:t>
            </w:r>
            <w:r w:rsidR="007B1EF3">
              <w:t xml:space="preserve">| </w:t>
            </w:r>
            <w:sdt>
              <w:sdtPr>
                <w:id w:val="-1419786776"/>
                <w:placeholder>
                  <w:docPart w:val="2FA532193B854A49A98A1E4D4AAB8FCB"/>
                </w:placeholder>
                <w:temporary/>
                <w:showingPlcHdr/>
                <w15:appearance w15:val="hidden"/>
              </w:sdtPr>
              <w:sdtContent>
                <w:r w:rsidR="00C76870">
                  <w:t>gilbert@example.com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1103309300"/>
                <w:placeholder>
                  <w:docPart w:val="31AC46A941614F3EB1495BBFEEFCC565"/>
                </w:placeholder>
                <w:temporary/>
                <w:showingPlcHdr/>
                <w15:appearance w15:val="hidden"/>
              </w:sdtPr>
              <w:sdtContent>
                <w:r w:rsidR="00C76870">
                  <w:t>www.interestingsite.com</w:t>
                </w:r>
              </w:sdtContent>
            </w:sdt>
            <w:r w:rsidR="00C76870">
              <w:t xml:space="preserve"> </w:t>
            </w:r>
          </w:p>
        </w:tc>
      </w:tr>
      <w:tr w:rsidR="007B1EF3" w14:paraId="19BCC00A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7C78EE4B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465AAEA7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1FEB1CCE" w14:textId="77777777" w:rsidR="007B1EF3" w:rsidRPr="00C03D91" w:rsidRDefault="007B1EF3" w:rsidP="00C567C3"/>
        </w:tc>
      </w:tr>
      <w:tr w:rsidR="007B1EF3" w14:paraId="1E713780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91FF1C2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CBA3F7916C4A4A3C9C3BCE0110E8A74B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598A8D2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3356A7D4" w14:textId="77777777" w:rsidR="00C567C3" w:rsidRDefault="00000000" w:rsidP="00C76870">
            <w:sdt>
              <w:sdtPr>
                <w:id w:val="498011931"/>
                <w:placeholder>
                  <w:docPart w:val="D9B752EC1DFE4644ABA162A5333CAD7B"/>
                </w:placeholder>
                <w:temporary/>
                <w:showingPlcHdr/>
                <w15:appearance w15:val="hidden"/>
              </w:sdtPr>
              <w:sdtContent>
                <w:r w:rsidR="00C76870"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687A9A16" w14:textId="77777777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86AE7EA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3FCFE523A9EE469699C111D673D6A276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384FE19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B8F0333" w14:textId="77777777" w:rsidR="007B1EF3" w:rsidRDefault="00000000" w:rsidP="00C76870">
            <w:sdt>
              <w:sdtPr>
                <w:id w:val="1297647780"/>
                <w:placeholder>
                  <w:docPart w:val="C6978820BB9C4A9A9EE4A866DA347C15"/>
                </w:placeholder>
                <w:temporary/>
                <w:showingPlcHdr/>
                <w15:appearance w15:val="hidden"/>
              </w:sdtPr>
              <w:sdtContent>
                <w:r w:rsidR="00C76870"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63104C19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7620D3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E13749DB2DBC447FA25FD0B0AE56D8EF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48D60888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61226FE" w14:textId="77777777" w:rsidR="007B1EF3" w:rsidRDefault="00000000" w:rsidP="001A1BCF">
            <w:pPr>
              <w:pStyle w:val="Heading3"/>
            </w:pPr>
            <w:sdt>
              <w:sdtPr>
                <w:id w:val="-531954177"/>
                <w:placeholder>
                  <w:docPart w:val="F956511DF25B4FE6929B82DE9EC90547"/>
                </w:placeholder>
                <w:temporary/>
                <w:showingPlcHdr/>
                <w15:appearance w15:val="hidden"/>
              </w:sdtPr>
              <w:sdtContent>
                <w:r w:rsidR="00C76870">
                  <w:t>Proseware, Inc.</w:t>
                </w:r>
              </w:sdtContent>
            </w:sdt>
          </w:p>
          <w:p w14:paraId="116EB318" w14:textId="77777777" w:rsidR="00576304" w:rsidRPr="00576304" w:rsidRDefault="00000000" w:rsidP="00576304">
            <w:pPr>
              <w:pStyle w:val="Heading2"/>
            </w:pPr>
            <w:sdt>
              <w:sdtPr>
                <w:id w:val="300737613"/>
                <w:placeholder>
                  <w:docPart w:val="9EAED30975664F25BDABD3F08366453C"/>
                </w:placeholder>
                <w:temporary/>
                <w:showingPlcHdr/>
                <w15:appearance w15:val="hidden"/>
              </w:sdtPr>
              <w:sdtContent>
                <w:r w:rsidR="00C76870">
                  <w:t>Front-end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sdt>
              <w:sdtPr>
                <w:id w:val="-860735964"/>
                <w:placeholder>
                  <w:docPart w:val="6B2C314A6F6E4F42820E53F97B6F8281"/>
                </w:placeholder>
                <w:temporary/>
                <w:showingPlcHdr/>
                <w15:appearance w15:val="hidden"/>
              </w:sdtPr>
              <w:sdtContent>
                <w:r w:rsidR="00C76870" w:rsidRPr="000E3828">
                  <w:t>September 20XX – August 20XX</w:t>
                </w:r>
              </w:sdtContent>
            </w:sdt>
          </w:p>
          <w:p w14:paraId="5ED96ADF" w14:textId="77777777" w:rsidR="007B1EF3" w:rsidRPr="004C4EF1" w:rsidRDefault="00000000" w:rsidP="00E30EB3">
            <w:pPr>
              <w:pStyle w:val="ListBullet"/>
            </w:pPr>
            <w:sdt>
              <w:sdtPr>
                <w:id w:val="-640800971"/>
                <w:placeholder>
                  <w:docPart w:val="B3DC4FE54C274ECF820F3B0261107E02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55E5CDF8" w14:textId="77777777" w:rsidR="007B1EF3" w:rsidRPr="004C4EF1" w:rsidRDefault="00000000" w:rsidP="00E30EB3">
            <w:pPr>
              <w:pStyle w:val="ListBullet"/>
              <w:rPr>
                <w:b/>
              </w:rPr>
            </w:pPr>
            <w:sdt>
              <w:sdtPr>
                <w:id w:val="-845947750"/>
                <w:placeholder>
                  <w:docPart w:val="892609B11F0E4951A171734A7A478EF7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>Collaborate with cross-functional teams to optimize website performance, user experience, and SEO</w:t>
                </w:r>
                <w:r w:rsidR="0028078C">
                  <w:t>.</w:t>
                </w:r>
              </w:sdtContent>
            </w:sdt>
          </w:p>
          <w:p w14:paraId="6C1B7E94" w14:textId="77777777" w:rsidR="007B1EF3" w:rsidRDefault="007B1EF3" w:rsidP="00C567C3"/>
          <w:p w14:paraId="75D3EBA6" w14:textId="77777777" w:rsidR="007B1EF3" w:rsidRDefault="00000000" w:rsidP="00897263">
            <w:pPr>
              <w:pStyle w:val="Heading3"/>
            </w:pPr>
            <w:sdt>
              <w:sdtPr>
                <w:id w:val="-1268153953"/>
                <w:placeholder>
                  <w:docPart w:val="DDEC51E54A6A488D940776B31D8502FD"/>
                </w:placeholder>
                <w:temporary/>
                <w:showingPlcHdr/>
                <w15:appearance w15:val="hidden"/>
              </w:sdtPr>
              <w:sdtContent>
                <w:r w:rsidR="00C76870">
                  <w:t>Adantum Corporation</w:t>
                </w:r>
              </w:sdtContent>
            </w:sdt>
          </w:p>
          <w:p w14:paraId="5E04311F" w14:textId="77777777" w:rsidR="00576304" w:rsidRPr="00576304" w:rsidRDefault="00000000" w:rsidP="00576304">
            <w:pPr>
              <w:pStyle w:val="Heading2"/>
            </w:pPr>
            <w:sdt>
              <w:sdtPr>
                <w:id w:val="-2007045276"/>
                <w:placeholder>
                  <w:docPart w:val="5E0BB6D224BC44FE80D3AF944D8F839C"/>
                </w:placeholder>
                <w:temporary/>
                <w:showingPlcHdr/>
                <w15:appearance w15:val="hidden"/>
              </w:sdtPr>
              <w:sdtContent>
                <w:r w:rsidR="00C76870">
                  <w:t>Full-stack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sdt>
              <w:sdtPr>
                <w:id w:val="-1700931199"/>
                <w:placeholder>
                  <w:docPart w:val="18BD2BDB6AEF4871BA2A5387CC72C1CC"/>
                </w:placeholder>
                <w:temporary/>
                <w:showingPlcHdr/>
                <w15:appearance w15:val="hidden"/>
              </w:sdtPr>
              <w:sdtContent>
                <w:r w:rsidR="00C76870">
                  <w:t>December 20XX – September 20XX</w:t>
                </w:r>
              </w:sdtContent>
            </w:sdt>
          </w:p>
          <w:p w14:paraId="61DD48CD" w14:textId="77777777" w:rsidR="007B1EF3" w:rsidRPr="00E30EB3" w:rsidRDefault="00000000" w:rsidP="00E30EB3">
            <w:pPr>
              <w:pStyle w:val="ListBullet"/>
            </w:pPr>
            <w:sdt>
              <w:sdtPr>
                <w:id w:val="345755769"/>
                <w:placeholder>
                  <w:docPart w:val="97E87A3F1F344362A5565B220F5B22C1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Built and maintained scalable and secure web applications</w:t>
                </w:r>
                <w:r w:rsidR="0028078C">
                  <w:t>.</w:t>
                </w:r>
              </w:sdtContent>
            </w:sdt>
          </w:p>
          <w:p w14:paraId="013ED8D0" w14:textId="77777777" w:rsidR="007B1EF3" w:rsidRDefault="00000000" w:rsidP="00C76870">
            <w:pPr>
              <w:pStyle w:val="ListBullet"/>
            </w:pPr>
            <w:sdt>
              <w:sdtPr>
                <w:id w:val="-1819876110"/>
                <w:placeholder>
                  <w:docPart w:val="75C19CF826184BF4B412D0D2F1E36946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Designed and implemented custom CMS solutions to meet clients' unique requirements, resulting in increased efficiency and user engagement</w:t>
                </w:r>
                <w:r w:rsidR="0028078C">
                  <w:t>.</w:t>
                </w:r>
              </w:sdtContent>
            </w:sdt>
          </w:p>
        </w:tc>
      </w:tr>
      <w:tr w:rsidR="007B1EF3" w14:paraId="5211C58F" w14:textId="77777777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3443F31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F0C9E75E9A934A4B8A39821F4089AA53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C38ED2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EEECD68" w14:textId="77777777" w:rsidR="00BF4E60" w:rsidRDefault="00000000" w:rsidP="00BF4E60">
            <w:pPr>
              <w:pStyle w:val="Heading3"/>
            </w:pPr>
            <w:sdt>
              <w:sdtPr>
                <w:id w:val="-155534208"/>
                <w:placeholder>
                  <w:docPart w:val="F53CE31CA9B3488E83582DADC0839E52"/>
                </w:placeholder>
                <w:temporary/>
                <w:showingPlcHdr/>
                <w15:appearance w15:val="hidden"/>
              </w:sdtPr>
              <w:sdtContent>
                <w:r w:rsidR="00C76870">
                  <w:t>glennwood university</w:t>
                </w:r>
              </w:sdtContent>
            </w:sdt>
          </w:p>
          <w:p w14:paraId="0A4AF044" w14:textId="77777777" w:rsidR="007B1EF3" w:rsidRPr="001A2DAF" w:rsidRDefault="00000000" w:rsidP="00E30EB3">
            <w:pPr>
              <w:pStyle w:val="Heading2"/>
            </w:pPr>
            <w:sdt>
              <w:sdtPr>
                <w:id w:val="349766579"/>
                <w:placeholder>
                  <w:docPart w:val="4BB35310139B489D9D5D4C78A0450E3C"/>
                </w:placeholder>
                <w:temporary/>
                <w:showingPlcHdr/>
                <w15:appearance w15:val="hidden"/>
              </w:sdtPr>
              <w:sdtContent>
                <w:r w:rsidR="00C76870">
                  <w:t>Boulder, CO</w:t>
                </w:r>
              </w:sdtContent>
            </w:sdt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sdt>
              <w:sdtPr>
                <w:id w:val="-2028782065"/>
                <w:placeholder>
                  <w:docPart w:val="50F56AE03C66408F96376FC3BD0AAF93"/>
                </w:placeholder>
                <w:temporary/>
                <w:showingPlcHdr/>
                <w15:appearance w15:val="hidden"/>
              </w:sdtPr>
              <w:sdtContent>
                <w:r w:rsidR="00C76870">
                  <w:t>BS in Computer Science</w:t>
                </w:r>
              </w:sdtContent>
            </w:sdt>
          </w:p>
          <w:p w14:paraId="77F0203D" w14:textId="77777777" w:rsidR="007B1EF3" w:rsidRDefault="00000000" w:rsidP="00C76870">
            <w:sdt>
              <w:sdtPr>
                <w:id w:val="-1697844266"/>
                <w:placeholder>
                  <w:docPart w:val="596F3905DD2745D180CF24026A905E5F"/>
                </w:placeholder>
                <w:temporary/>
                <w:showingPlcHdr/>
                <w15:appearance w15:val="hidden"/>
              </w:sdtPr>
              <w:sdtContent>
                <w:r w:rsidR="00C76870">
                  <w:t>Earned</w:t>
                </w:r>
                <w:r w:rsidR="00C76870" w:rsidRPr="00DD4CDF">
                  <w:t xml:space="preserve"> a 3.8 GPA and completed relevant coursework in web development, database management, and software engineering</w:t>
                </w:r>
                <w:r w:rsidR="00C76870">
                  <w:t>.</w:t>
                </w:r>
              </w:sdtContent>
            </w:sdt>
          </w:p>
        </w:tc>
      </w:tr>
      <w:tr w:rsidR="007B1EF3" w14:paraId="2650CFBB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ED4F377" w14:textId="77777777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C222B94796DD417FA4BB903B9B4CAC7B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720" w:type="dxa"/>
          </w:tcPr>
          <w:p w14:paraId="1A8CE10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9A1268E" w14:textId="77777777" w:rsidR="007B1EF3" w:rsidRDefault="00000000" w:rsidP="00C76870">
            <w:sdt>
              <w:sdtPr>
                <w:id w:val="1023756014"/>
                <w:placeholder>
                  <w:docPart w:val="E03807F094E7477AAF3FE437487CFD3E"/>
                </w:placeholder>
                <w:temporary/>
                <w:showingPlcHdr/>
                <w15:appearance w15:val="hidden"/>
              </w:sdtPr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6118C499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53E10FA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E43940823EDE42D99EA1C675B6F1C70E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391E0AB5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08D8AF5" w14:textId="77777777" w:rsidR="007B1EF3" w:rsidRDefault="00000000" w:rsidP="00C76870">
            <w:sdt>
              <w:sdtPr>
                <w:id w:val="-1581982499"/>
                <w:placeholder>
                  <w:docPart w:val="89F8DBCF16D44FD28E75E2406C164CC7"/>
                </w:placeholder>
                <w:temporary/>
                <w:showingPlcHdr/>
                <w15:appearance w15:val="hidden"/>
              </w:sdtPr>
              <w:sdtContent>
                <w:r w:rsidR="00C76870">
                  <w:t>Mentor</w:t>
                </w:r>
                <w:r w:rsidR="00C76870" w:rsidRPr="00C92F51">
                  <w:t xml:space="preserve"> junior developers, coordinat</w:t>
                </w:r>
                <w:r w:rsidR="00C76870">
                  <w:t>e</w:t>
                </w:r>
                <w:r w:rsidR="00C76870" w:rsidRPr="00C92F51">
                  <w:t xml:space="preserve"> project tasks, and implement best practices to ensure timely delivery of high-quality web applications.</w:t>
                </w:r>
              </w:sdtContent>
            </w:sdt>
          </w:p>
        </w:tc>
      </w:tr>
      <w:tr w:rsidR="007B1EF3" w14:paraId="520C17CD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0E3B1B7E" w14:textId="77777777" w:rsidR="007B1EF3" w:rsidRDefault="00000000" w:rsidP="001A1BCF">
            <w:pPr>
              <w:pStyle w:val="Heading2"/>
            </w:pPr>
            <w:sdt>
              <w:sdtPr>
                <w:id w:val="879907667"/>
                <w:placeholder>
                  <w:docPart w:val="A7A838BC067D424EB223984AEDB59407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0C9A788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D0FB9E1" w14:textId="77777777" w:rsidR="007B1EF3" w:rsidRPr="00B656B9" w:rsidRDefault="00000000" w:rsidP="00E30EB3">
            <w:pPr>
              <w:pStyle w:val="Heading2"/>
            </w:pPr>
            <w:sdt>
              <w:sdtPr>
                <w:id w:val="-793215246"/>
                <w:placeholder>
                  <w:docPart w:val="B859D12B63FD4EEDB7241836DF476354"/>
                </w:placeholder>
                <w:temporary/>
                <w:showingPlcHdr/>
                <w15:appearance w15:val="hidden"/>
              </w:sdtPr>
              <w:sdtContent>
                <w:r w:rsidR="00C76870" w:rsidRPr="00F63EB5">
                  <w:t>Ian Hansson</w:t>
                </w:r>
              </w:sdtContent>
            </w:sdt>
          </w:p>
          <w:p w14:paraId="7F5A9B7D" w14:textId="77777777" w:rsidR="007B1EF3" w:rsidRDefault="00000000" w:rsidP="00C76870">
            <w:sdt>
              <w:sdtPr>
                <w:id w:val="-1379548191"/>
                <w:placeholder>
                  <w:docPart w:val="DAB84E8E684944789BE77A87B4835F8B"/>
                </w:placeholder>
                <w:temporary/>
                <w:showingPlcHdr/>
                <w15:appearance w15:val="hidden"/>
              </w:sdtPr>
              <w:sdtContent>
                <w:r w:rsidR="00C76870">
                  <w:t>Web Developer Manager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-1785184675"/>
                <w:placeholder>
                  <w:docPart w:val="32FFFFAA9DE647819DBF28BC762C257B"/>
                </w:placeholder>
                <w:temporary/>
                <w:showingPlcHdr/>
                <w15:appearance w15:val="hidden"/>
              </w:sdtPr>
              <w:sdtContent>
                <w:r w:rsidR="00C76870">
                  <w:t>Proseware, Inc.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2031911117"/>
                <w:placeholder>
                  <w:docPart w:val="1958490109644A8482CFDDBB2D772875"/>
                </w:placeholder>
                <w:temporary/>
                <w:showingPlcHdr/>
                <w15:appearance w15:val="hidden"/>
              </w:sdtPr>
              <w:sdtContent>
                <w:r w:rsidR="00C76870">
                  <w:t>303.555.0156</w:t>
                </w:r>
              </w:sdtContent>
            </w:sdt>
          </w:p>
        </w:tc>
      </w:tr>
    </w:tbl>
    <w:p w14:paraId="34F9E406" w14:textId="77777777" w:rsidR="00FE0204" w:rsidRDefault="00FE0204" w:rsidP="00883C67">
      <w:pPr>
        <w:pStyle w:val="NoSpacing"/>
      </w:pPr>
    </w:p>
    <w:sectPr w:rsidR="00FE0204" w:rsidSect="0077786D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36A0" w14:textId="77777777" w:rsidR="0077786D" w:rsidRDefault="0077786D">
      <w:r>
        <w:separator/>
      </w:r>
    </w:p>
  </w:endnote>
  <w:endnote w:type="continuationSeparator" w:id="0">
    <w:p w14:paraId="1E0CD5E0" w14:textId="77777777" w:rsidR="0077786D" w:rsidRDefault="0077786D">
      <w:r>
        <w:continuationSeparator/>
      </w:r>
    </w:p>
  </w:endnote>
  <w:endnote w:type="continuationNotice" w:id="1">
    <w:p w14:paraId="59ACBCB9" w14:textId="77777777" w:rsidR="0077786D" w:rsidRDefault="007778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C205" w14:textId="77777777" w:rsidR="0077786D" w:rsidRDefault="0077786D">
      <w:r>
        <w:separator/>
      </w:r>
    </w:p>
  </w:footnote>
  <w:footnote w:type="continuationSeparator" w:id="0">
    <w:p w14:paraId="337C8016" w14:textId="77777777" w:rsidR="0077786D" w:rsidRDefault="0077786D">
      <w:r>
        <w:continuationSeparator/>
      </w:r>
    </w:p>
  </w:footnote>
  <w:footnote w:type="continuationNotice" w:id="1">
    <w:p w14:paraId="2C38F485" w14:textId="77777777" w:rsidR="0077786D" w:rsidRDefault="007778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C3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7786D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068C3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25161"/>
  <w15:docId w15:val="{B5EAB68C-5C8C-4F32-A0FE-E29C029D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20-013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2281DA7C5F4B22813F532F3832F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0059-16C9-4710-9180-FA800172E3F0}"/>
      </w:docPartPr>
      <w:docPartBody>
        <w:p w:rsidR="00000000" w:rsidRDefault="00000000">
          <w:pPr>
            <w:pStyle w:val="BD2281DA7C5F4B22813F532F3832FA54"/>
          </w:pPr>
          <w:r>
            <w:t>web developer</w:t>
          </w:r>
        </w:p>
      </w:docPartBody>
    </w:docPart>
    <w:docPart>
      <w:docPartPr>
        <w:name w:val="E818A0F2B79B48E78C4F95167360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2666-B9CB-4C65-8DEB-35B825FB8AF1}"/>
      </w:docPartPr>
      <w:docPartBody>
        <w:p w:rsidR="00000000" w:rsidRDefault="00000000">
          <w:pPr>
            <w:pStyle w:val="E818A0F2B79B48E78C4F951673603436"/>
          </w:pPr>
          <w:r w:rsidRPr="00D819D7">
            <w:t>303.555.0123</w:t>
          </w:r>
        </w:p>
      </w:docPartBody>
    </w:docPart>
    <w:docPart>
      <w:docPartPr>
        <w:name w:val="A756E20302F844148022E2470F96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0C55-3B8A-48D1-92F8-EC55BBAF230E}"/>
      </w:docPartPr>
      <w:docPartBody>
        <w:p w:rsidR="00000000" w:rsidRDefault="00000000">
          <w:pPr>
            <w:pStyle w:val="A756E20302F844148022E2470F96ABA6"/>
          </w:pPr>
          <w:r w:rsidRPr="00D819D7">
            <w:t>Denver, CO</w:t>
          </w:r>
        </w:p>
      </w:docPartBody>
    </w:docPart>
    <w:docPart>
      <w:docPartPr>
        <w:name w:val="2FA532193B854A49A98A1E4D4AAB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96379-8BB6-4082-B728-21AC50BBDB62}"/>
      </w:docPartPr>
      <w:docPartBody>
        <w:p w:rsidR="00000000" w:rsidRDefault="00000000">
          <w:pPr>
            <w:pStyle w:val="2FA532193B854A49A98A1E4D4AAB8FCB"/>
          </w:pPr>
          <w:r>
            <w:t>gilbert@example.com</w:t>
          </w:r>
        </w:p>
      </w:docPartBody>
    </w:docPart>
    <w:docPart>
      <w:docPartPr>
        <w:name w:val="31AC46A941614F3EB1495BBFEEFCC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EAD0-06B6-41C0-B208-A59A23C5DCBC}"/>
      </w:docPartPr>
      <w:docPartBody>
        <w:p w:rsidR="00000000" w:rsidRDefault="00000000">
          <w:pPr>
            <w:pStyle w:val="31AC46A941614F3EB1495BBFEEFCC565"/>
          </w:pPr>
          <w:r>
            <w:t>www.interestingsite.com</w:t>
          </w:r>
        </w:p>
      </w:docPartBody>
    </w:docPart>
    <w:docPart>
      <w:docPartPr>
        <w:name w:val="CBA3F7916C4A4A3C9C3BCE0110E8A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40CAB-0B0B-476A-83DF-AB39BA001C07}"/>
      </w:docPartPr>
      <w:docPartBody>
        <w:p w:rsidR="00000000" w:rsidRDefault="00000000">
          <w:pPr>
            <w:pStyle w:val="CBA3F7916C4A4A3C9C3BCE0110E8A74B"/>
          </w:pPr>
          <w:r>
            <w:t>Objective</w:t>
          </w:r>
        </w:p>
      </w:docPartBody>
    </w:docPart>
    <w:docPart>
      <w:docPartPr>
        <w:name w:val="D9B752EC1DFE4644ABA162A5333CA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BD4EE-5809-495B-B316-52ED1F51C5D0}"/>
      </w:docPartPr>
      <w:docPartBody>
        <w:p w:rsidR="00000000" w:rsidRDefault="00000000">
          <w:pPr>
            <w:pStyle w:val="D9B752EC1DFE4644ABA162A5333CAD7B"/>
          </w:pPr>
          <w:r>
            <w:t xml:space="preserve">To obtain a challenging web developer position in a dynamic and innovative organization where I </w:t>
          </w:r>
          <w:r>
            <w:t>can utilize my technical and creative skills to develop and maintain responsive, user-friendly, and visually appealing websites.</w:t>
          </w:r>
        </w:p>
      </w:docPartBody>
    </w:docPart>
    <w:docPart>
      <w:docPartPr>
        <w:name w:val="3FCFE523A9EE469699C111D673D6A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C967E-E2ED-4FDA-88E5-F549368D3CEB}"/>
      </w:docPartPr>
      <w:docPartBody>
        <w:p w:rsidR="00000000" w:rsidRDefault="00000000">
          <w:pPr>
            <w:pStyle w:val="3FCFE523A9EE469699C111D673D6A276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C6978820BB9C4A9A9EE4A866DA347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FCBD2-735E-4951-B4C7-46A0E67E4AE1}"/>
      </w:docPartPr>
      <w:docPartBody>
        <w:p w:rsidR="00000000" w:rsidRDefault="00000000">
          <w:pPr>
            <w:pStyle w:val="C6978820BB9C4A9A9EE4A866DA347C15"/>
          </w:pPr>
          <w:r>
            <w:t xml:space="preserve">Proficient in a range of programming languages, with experience in developing and </w:t>
          </w:r>
          <w:r>
            <w:t>maintaining responsive, user-friendly, and visually appealing websites using modern web development frameworks and tools.</w:t>
          </w:r>
        </w:p>
      </w:docPartBody>
    </w:docPart>
    <w:docPart>
      <w:docPartPr>
        <w:name w:val="E13749DB2DBC447FA25FD0B0AE56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6EED6-EB4E-4ACB-B8B1-B79882A29C70}"/>
      </w:docPartPr>
      <w:docPartBody>
        <w:p w:rsidR="00000000" w:rsidRDefault="00000000">
          <w:pPr>
            <w:pStyle w:val="E13749DB2DBC447FA25FD0B0AE56D8EF"/>
          </w:pPr>
          <w:r w:rsidRPr="001A1BCF">
            <w:t>Experience</w:t>
          </w:r>
        </w:p>
      </w:docPartBody>
    </w:docPart>
    <w:docPart>
      <w:docPartPr>
        <w:name w:val="F956511DF25B4FE6929B82DE9EC90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AA2AE-9209-4D0B-8EE0-E4151DE27B1E}"/>
      </w:docPartPr>
      <w:docPartBody>
        <w:p w:rsidR="00000000" w:rsidRDefault="00000000">
          <w:pPr>
            <w:pStyle w:val="F956511DF25B4FE6929B82DE9EC90547"/>
          </w:pPr>
          <w:r>
            <w:t>Proseware, Inc.</w:t>
          </w:r>
        </w:p>
      </w:docPartBody>
    </w:docPart>
    <w:docPart>
      <w:docPartPr>
        <w:name w:val="9EAED30975664F25BDABD3F083664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D27A-ABB4-457F-BB2D-9AAF83128075}"/>
      </w:docPartPr>
      <w:docPartBody>
        <w:p w:rsidR="00000000" w:rsidRDefault="00000000">
          <w:pPr>
            <w:pStyle w:val="9EAED30975664F25BDABD3F08366453C"/>
          </w:pPr>
          <w:r>
            <w:t>Front-end web developer</w:t>
          </w:r>
        </w:p>
      </w:docPartBody>
    </w:docPart>
    <w:docPart>
      <w:docPartPr>
        <w:name w:val="6B2C314A6F6E4F42820E53F97B6F8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B6EE-9515-4443-B5EF-D8E5AEE08856}"/>
      </w:docPartPr>
      <w:docPartBody>
        <w:p w:rsidR="00000000" w:rsidRDefault="00000000">
          <w:pPr>
            <w:pStyle w:val="6B2C314A6F6E4F42820E53F97B6F8281"/>
          </w:pPr>
          <w:r w:rsidRPr="000E3828">
            <w:t>September 20XX – August 20XX</w:t>
          </w:r>
        </w:p>
      </w:docPartBody>
    </w:docPart>
    <w:docPart>
      <w:docPartPr>
        <w:name w:val="B3DC4FE54C274ECF820F3B0261107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A3B0-D25C-4928-80E9-E877C95F9A3E}"/>
      </w:docPartPr>
      <w:docPartBody>
        <w:p w:rsidR="00000000" w:rsidRDefault="00000000">
          <w:pPr>
            <w:pStyle w:val="B3DC4FE54C274ECF820F3B0261107E02"/>
          </w:pPr>
          <w:r w:rsidRPr="004C4EF1">
            <w:t xml:space="preserve">Develop and maintain responsive, user-friendly, and visually appealing websites using </w:t>
          </w:r>
          <w:r>
            <w:t>programming languages</w:t>
          </w:r>
          <w:r>
            <w:t>.</w:t>
          </w:r>
        </w:p>
      </w:docPartBody>
    </w:docPart>
    <w:docPart>
      <w:docPartPr>
        <w:name w:val="892609B11F0E4951A171734A7A478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B1DE4-003F-469B-B266-ECF5B7C6E068}"/>
      </w:docPartPr>
      <w:docPartBody>
        <w:p w:rsidR="00000000" w:rsidRDefault="00000000">
          <w:pPr>
            <w:pStyle w:val="892609B11F0E4951A171734A7A478EF7"/>
          </w:pPr>
          <w:r w:rsidRPr="004C4EF1">
            <w:t>Collaborate with cross-functional teams to optimize website performance, user experience, and SEO</w:t>
          </w:r>
          <w:r>
            <w:t>.</w:t>
          </w:r>
        </w:p>
      </w:docPartBody>
    </w:docPart>
    <w:docPart>
      <w:docPartPr>
        <w:name w:val="DDEC51E54A6A488D940776B31D850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9AA5A-37D2-43D7-A102-6B75A81F87C9}"/>
      </w:docPartPr>
      <w:docPartBody>
        <w:p w:rsidR="00000000" w:rsidRDefault="00000000">
          <w:pPr>
            <w:pStyle w:val="DDEC51E54A6A488D940776B31D8502FD"/>
          </w:pPr>
          <w:r>
            <w:t>Adantum Corporation</w:t>
          </w:r>
        </w:p>
      </w:docPartBody>
    </w:docPart>
    <w:docPart>
      <w:docPartPr>
        <w:name w:val="5E0BB6D224BC44FE80D3AF944D8F8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8095B-E0A6-4F8B-B131-B52CAA4C0FA7}"/>
      </w:docPartPr>
      <w:docPartBody>
        <w:p w:rsidR="00000000" w:rsidRDefault="00000000">
          <w:pPr>
            <w:pStyle w:val="5E0BB6D224BC44FE80D3AF944D8F839C"/>
          </w:pPr>
          <w:r>
            <w:t>Full-stack web developer</w:t>
          </w:r>
        </w:p>
      </w:docPartBody>
    </w:docPart>
    <w:docPart>
      <w:docPartPr>
        <w:name w:val="18BD2BDB6AEF4871BA2A5387CC72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83C9-C6CC-458E-9079-DC9E3495F1AC}"/>
      </w:docPartPr>
      <w:docPartBody>
        <w:p w:rsidR="00000000" w:rsidRDefault="00000000">
          <w:pPr>
            <w:pStyle w:val="18BD2BDB6AEF4871BA2A5387CC72C1CC"/>
          </w:pPr>
          <w:r>
            <w:t>December 20XX – September 20XX</w:t>
          </w:r>
        </w:p>
      </w:docPartBody>
    </w:docPart>
    <w:docPart>
      <w:docPartPr>
        <w:name w:val="97E87A3F1F344362A5565B220F5B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50365-ECFF-43D6-9F25-773FED60F4CC}"/>
      </w:docPartPr>
      <w:docPartBody>
        <w:p w:rsidR="00000000" w:rsidRDefault="00000000">
          <w:pPr>
            <w:pStyle w:val="97E87A3F1F344362A5565B220F5B22C1"/>
          </w:pPr>
          <w:r w:rsidRPr="00E30EB3">
            <w:t>Built and maintained scalable and secure web applications</w:t>
          </w:r>
          <w:r>
            <w:t>.</w:t>
          </w:r>
        </w:p>
      </w:docPartBody>
    </w:docPart>
    <w:docPart>
      <w:docPartPr>
        <w:name w:val="75C19CF826184BF4B412D0D2F1E36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5BB3B-7B7F-4F1F-ABFF-0A4C6B88B853}"/>
      </w:docPartPr>
      <w:docPartBody>
        <w:p w:rsidR="00000000" w:rsidRDefault="00000000">
          <w:pPr>
            <w:pStyle w:val="75C19CF826184BF4B412D0D2F1E36946"/>
          </w:pPr>
          <w:r w:rsidRPr="00E30EB3">
            <w:t>Designed and implemented custom CMS solutions to meet clients' unique requirements, resulting in increased efficiency and user engagement</w:t>
          </w:r>
          <w:r>
            <w:t>.</w:t>
          </w:r>
        </w:p>
      </w:docPartBody>
    </w:docPart>
    <w:docPart>
      <w:docPartPr>
        <w:name w:val="F0C9E75E9A934A4B8A39821F4089A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A90D4-D4E7-4492-8B9A-0274A70A7F34}"/>
      </w:docPartPr>
      <w:docPartBody>
        <w:p w:rsidR="00000000" w:rsidRDefault="00000000">
          <w:pPr>
            <w:pStyle w:val="F0C9E75E9A934A4B8A39821F4089AA53"/>
          </w:pPr>
          <w:r w:rsidRPr="00024E30">
            <w:t>Education</w:t>
          </w:r>
        </w:p>
      </w:docPartBody>
    </w:docPart>
    <w:docPart>
      <w:docPartPr>
        <w:name w:val="F53CE31CA9B3488E83582DADC08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DAE2F-D78C-47CE-97FA-4AF2039630F4}"/>
      </w:docPartPr>
      <w:docPartBody>
        <w:p w:rsidR="00000000" w:rsidRDefault="00000000">
          <w:pPr>
            <w:pStyle w:val="F53CE31CA9B3488E83582DADC0839E52"/>
          </w:pPr>
          <w:r>
            <w:t>glennwood university</w:t>
          </w:r>
        </w:p>
      </w:docPartBody>
    </w:docPart>
    <w:docPart>
      <w:docPartPr>
        <w:name w:val="4BB35310139B489D9D5D4C78A0450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5CAF5-7BF4-455B-AE31-71FCFE341AEE}"/>
      </w:docPartPr>
      <w:docPartBody>
        <w:p w:rsidR="00000000" w:rsidRDefault="00000000">
          <w:pPr>
            <w:pStyle w:val="4BB35310139B489D9D5D4C78A0450E3C"/>
          </w:pPr>
          <w:r>
            <w:t>Boulder, CO</w:t>
          </w:r>
        </w:p>
      </w:docPartBody>
    </w:docPart>
    <w:docPart>
      <w:docPartPr>
        <w:name w:val="50F56AE03C66408F96376FC3BD0AA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84659-10D9-44A9-A693-569A83F9CB69}"/>
      </w:docPartPr>
      <w:docPartBody>
        <w:p w:rsidR="00000000" w:rsidRDefault="00000000">
          <w:pPr>
            <w:pStyle w:val="50F56AE03C66408F96376FC3BD0AAF93"/>
          </w:pPr>
          <w:r>
            <w:t>BS in Computer Science</w:t>
          </w:r>
        </w:p>
      </w:docPartBody>
    </w:docPart>
    <w:docPart>
      <w:docPartPr>
        <w:name w:val="596F3905DD2745D180CF24026A905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8EB3B-FC61-4A09-A580-C0A8BA24E1F8}"/>
      </w:docPartPr>
      <w:docPartBody>
        <w:p w:rsidR="00000000" w:rsidRDefault="00000000">
          <w:pPr>
            <w:pStyle w:val="596F3905DD2745D180CF24026A905E5F"/>
          </w:pPr>
          <w:r>
            <w:t>Earned</w:t>
          </w:r>
          <w:r w:rsidRPr="00DD4CDF">
            <w:t xml:space="preserve"> a 3.8 GPA and completed relevant coursework in web development, database management, and software engineering</w:t>
          </w:r>
          <w:r>
            <w:t>.</w:t>
          </w:r>
        </w:p>
      </w:docPartBody>
    </w:docPart>
    <w:docPart>
      <w:docPartPr>
        <w:name w:val="C222B94796DD417FA4BB903B9B4CA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0D55D-3C4E-4F7C-ABDB-679782343C75}"/>
      </w:docPartPr>
      <w:docPartBody>
        <w:p w:rsidR="00000000" w:rsidRDefault="00000000">
          <w:pPr>
            <w:pStyle w:val="C222B94796DD417FA4BB903B9B4CAC7B"/>
          </w:pPr>
          <w:r w:rsidRPr="001A1BCF">
            <w:t>Communication</w:t>
          </w:r>
        </w:p>
      </w:docPartBody>
    </w:docPart>
    <w:docPart>
      <w:docPartPr>
        <w:name w:val="E03807F094E7477AAF3FE437487CF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F166-4E80-4C2B-A7BE-392622F3EDED}"/>
      </w:docPartPr>
      <w:docPartBody>
        <w:p w:rsidR="00000000" w:rsidRDefault="00000000">
          <w:pPr>
            <w:pStyle w:val="E03807F094E7477AAF3FE437487CFD3E"/>
          </w:pPr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 xml:space="preserve">enable me to </w:t>
          </w:r>
          <w:r w:rsidRPr="002663DB">
            <w:t>collaborate with clients, stakeholders, and cross-functional teams to deliver high-quality results.</w:t>
          </w:r>
        </w:p>
      </w:docPartBody>
    </w:docPart>
    <w:docPart>
      <w:docPartPr>
        <w:name w:val="E43940823EDE42D99EA1C675B6F1C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0DFC9-61EF-4AA6-B392-12FB5B0AF87E}"/>
      </w:docPartPr>
      <w:docPartBody>
        <w:p w:rsidR="00000000" w:rsidRDefault="00000000">
          <w:pPr>
            <w:pStyle w:val="E43940823EDE42D99EA1C675B6F1C70E"/>
          </w:pPr>
          <w:r w:rsidRPr="001A1BCF">
            <w:t>Leadership</w:t>
          </w:r>
        </w:p>
      </w:docPartBody>
    </w:docPart>
    <w:docPart>
      <w:docPartPr>
        <w:name w:val="89F8DBCF16D44FD28E75E2406C164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AA70-B2DA-4FDF-8FCD-8F53F1E6F044}"/>
      </w:docPartPr>
      <w:docPartBody>
        <w:p w:rsidR="00000000" w:rsidRDefault="00000000">
          <w:pPr>
            <w:pStyle w:val="89F8DBCF16D44FD28E75E2406C164CC7"/>
          </w:pPr>
          <w:r>
            <w:t>Mentor</w:t>
          </w:r>
          <w:r w:rsidRPr="00C92F51">
            <w:t xml:space="preserve"> junior developers, coordinat</w:t>
          </w:r>
          <w:r>
            <w:t>e</w:t>
          </w:r>
          <w:r w:rsidRPr="00C92F51">
            <w:t xml:space="preserve"> project tasks, and implement best practices to ensure timely delivery of high-quality web applications.</w:t>
          </w:r>
        </w:p>
      </w:docPartBody>
    </w:docPart>
    <w:docPart>
      <w:docPartPr>
        <w:name w:val="A7A838BC067D424EB223984AEDB5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22DCC-FE72-44FC-A2B5-E1FF97EF599D}"/>
      </w:docPartPr>
      <w:docPartBody>
        <w:p w:rsidR="00000000" w:rsidRDefault="00000000">
          <w:pPr>
            <w:pStyle w:val="A7A838BC067D424EB223984AEDB59407"/>
          </w:pPr>
          <w:r w:rsidRPr="001A1BCF">
            <w:t>References</w:t>
          </w:r>
        </w:p>
      </w:docPartBody>
    </w:docPart>
    <w:docPart>
      <w:docPartPr>
        <w:name w:val="B859D12B63FD4EEDB7241836DF476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CA98-4CCA-4490-8117-3F9D2C6A3950}"/>
      </w:docPartPr>
      <w:docPartBody>
        <w:p w:rsidR="00000000" w:rsidRDefault="00000000">
          <w:pPr>
            <w:pStyle w:val="B859D12B63FD4EEDB7241836DF476354"/>
          </w:pPr>
          <w:r w:rsidRPr="00F63EB5">
            <w:t>Ian Hansson</w:t>
          </w:r>
        </w:p>
      </w:docPartBody>
    </w:docPart>
    <w:docPart>
      <w:docPartPr>
        <w:name w:val="DAB84E8E684944789BE77A87B4835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27CB7-02F7-4017-92BB-6C0B682BC2D4}"/>
      </w:docPartPr>
      <w:docPartBody>
        <w:p w:rsidR="00000000" w:rsidRDefault="00000000">
          <w:pPr>
            <w:pStyle w:val="DAB84E8E684944789BE77A87B4835F8B"/>
          </w:pPr>
          <w:r>
            <w:t>Web Developer Manager</w:t>
          </w:r>
        </w:p>
      </w:docPartBody>
    </w:docPart>
    <w:docPart>
      <w:docPartPr>
        <w:name w:val="32FFFFAA9DE647819DBF28BC762C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6F1B-3BB1-4A28-802C-414BC45ECE24}"/>
      </w:docPartPr>
      <w:docPartBody>
        <w:p w:rsidR="00000000" w:rsidRDefault="00000000">
          <w:pPr>
            <w:pStyle w:val="32FFFFAA9DE647819DBF28BC762C257B"/>
          </w:pPr>
          <w:r>
            <w:t>Proseware, Inc.</w:t>
          </w:r>
        </w:p>
      </w:docPartBody>
    </w:docPart>
    <w:docPart>
      <w:docPartPr>
        <w:name w:val="1958490109644A8482CFDDBB2D77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3D0A7-3A61-449A-8F95-62BB2361C60D}"/>
      </w:docPartPr>
      <w:docPartBody>
        <w:p w:rsidR="00000000" w:rsidRDefault="00000000">
          <w:pPr>
            <w:pStyle w:val="1958490109644A8482CFDDBB2D772875"/>
          </w:pPr>
          <w:r>
            <w:t>303.555.0156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A7"/>
    <w:rsid w:val="000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B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C591FCA1D4CA488FB9B69E6057B17">
    <w:name w:val="08BC591FCA1D4CA488FB9B69E6057B17"/>
  </w:style>
  <w:style w:type="paragraph" w:customStyle="1" w:styleId="BD2281DA7C5F4B22813F532F3832FA54">
    <w:name w:val="BD2281DA7C5F4B22813F532F3832FA54"/>
  </w:style>
  <w:style w:type="paragraph" w:customStyle="1" w:styleId="E818A0F2B79B48E78C4F951673603436">
    <w:name w:val="E818A0F2B79B48E78C4F951673603436"/>
  </w:style>
  <w:style w:type="paragraph" w:customStyle="1" w:styleId="A756E20302F844148022E2470F96ABA6">
    <w:name w:val="A756E20302F844148022E2470F96ABA6"/>
  </w:style>
  <w:style w:type="paragraph" w:customStyle="1" w:styleId="2FA532193B854A49A98A1E4D4AAB8FCB">
    <w:name w:val="2FA532193B854A49A98A1E4D4AAB8FCB"/>
  </w:style>
  <w:style w:type="paragraph" w:customStyle="1" w:styleId="31AC46A941614F3EB1495BBFEEFCC565">
    <w:name w:val="31AC46A941614F3EB1495BBFEEFCC565"/>
  </w:style>
  <w:style w:type="paragraph" w:customStyle="1" w:styleId="CBA3F7916C4A4A3C9C3BCE0110E8A74B">
    <w:name w:val="CBA3F7916C4A4A3C9C3BCE0110E8A74B"/>
  </w:style>
  <w:style w:type="paragraph" w:customStyle="1" w:styleId="D9B752EC1DFE4644ABA162A5333CAD7B">
    <w:name w:val="D9B752EC1DFE4644ABA162A5333CAD7B"/>
  </w:style>
  <w:style w:type="paragraph" w:customStyle="1" w:styleId="3FCFE523A9EE469699C111D673D6A276">
    <w:name w:val="3FCFE523A9EE469699C111D673D6A276"/>
  </w:style>
  <w:style w:type="paragraph" w:customStyle="1" w:styleId="C6978820BB9C4A9A9EE4A866DA347C15">
    <w:name w:val="C6978820BB9C4A9A9EE4A866DA347C15"/>
  </w:style>
  <w:style w:type="paragraph" w:customStyle="1" w:styleId="E13749DB2DBC447FA25FD0B0AE56D8EF">
    <w:name w:val="E13749DB2DBC447FA25FD0B0AE56D8EF"/>
  </w:style>
  <w:style w:type="paragraph" w:customStyle="1" w:styleId="F956511DF25B4FE6929B82DE9EC90547">
    <w:name w:val="F956511DF25B4FE6929B82DE9EC90547"/>
  </w:style>
  <w:style w:type="paragraph" w:customStyle="1" w:styleId="9EAED30975664F25BDABD3F08366453C">
    <w:name w:val="9EAED30975664F25BDABD3F08366453C"/>
  </w:style>
  <w:style w:type="paragraph" w:customStyle="1" w:styleId="6B2C314A6F6E4F42820E53F97B6F8281">
    <w:name w:val="6B2C314A6F6E4F42820E53F97B6F8281"/>
  </w:style>
  <w:style w:type="paragraph" w:customStyle="1" w:styleId="B3DC4FE54C274ECF820F3B0261107E02">
    <w:name w:val="B3DC4FE54C274ECF820F3B0261107E02"/>
  </w:style>
  <w:style w:type="paragraph" w:customStyle="1" w:styleId="892609B11F0E4951A171734A7A478EF7">
    <w:name w:val="892609B11F0E4951A171734A7A478EF7"/>
  </w:style>
  <w:style w:type="paragraph" w:customStyle="1" w:styleId="DDEC51E54A6A488D940776B31D8502FD">
    <w:name w:val="DDEC51E54A6A488D940776B31D8502FD"/>
  </w:style>
  <w:style w:type="paragraph" w:customStyle="1" w:styleId="5E0BB6D224BC44FE80D3AF944D8F839C">
    <w:name w:val="5E0BB6D224BC44FE80D3AF944D8F839C"/>
  </w:style>
  <w:style w:type="paragraph" w:customStyle="1" w:styleId="18BD2BDB6AEF4871BA2A5387CC72C1CC">
    <w:name w:val="18BD2BDB6AEF4871BA2A5387CC72C1CC"/>
  </w:style>
  <w:style w:type="paragraph" w:customStyle="1" w:styleId="97E87A3F1F344362A5565B220F5B22C1">
    <w:name w:val="97E87A3F1F344362A5565B220F5B22C1"/>
  </w:style>
  <w:style w:type="paragraph" w:customStyle="1" w:styleId="75C19CF826184BF4B412D0D2F1E36946">
    <w:name w:val="75C19CF826184BF4B412D0D2F1E36946"/>
  </w:style>
  <w:style w:type="paragraph" w:customStyle="1" w:styleId="F0C9E75E9A934A4B8A39821F4089AA53">
    <w:name w:val="F0C9E75E9A934A4B8A39821F4089AA53"/>
  </w:style>
  <w:style w:type="paragraph" w:customStyle="1" w:styleId="F53CE31CA9B3488E83582DADC0839E52">
    <w:name w:val="F53CE31CA9B3488E83582DADC0839E52"/>
  </w:style>
  <w:style w:type="paragraph" w:customStyle="1" w:styleId="4BB35310139B489D9D5D4C78A0450E3C">
    <w:name w:val="4BB35310139B489D9D5D4C78A0450E3C"/>
  </w:style>
  <w:style w:type="paragraph" w:customStyle="1" w:styleId="50F56AE03C66408F96376FC3BD0AAF93">
    <w:name w:val="50F56AE03C66408F96376FC3BD0AAF93"/>
  </w:style>
  <w:style w:type="paragraph" w:customStyle="1" w:styleId="596F3905DD2745D180CF24026A905E5F">
    <w:name w:val="596F3905DD2745D180CF24026A905E5F"/>
  </w:style>
  <w:style w:type="paragraph" w:customStyle="1" w:styleId="C222B94796DD417FA4BB903B9B4CAC7B">
    <w:name w:val="C222B94796DD417FA4BB903B9B4CAC7B"/>
  </w:style>
  <w:style w:type="paragraph" w:customStyle="1" w:styleId="E03807F094E7477AAF3FE437487CFD3E">
    <w:name w:val="E03807F094E7477AAF3FE437487CFD3E"/>
  </w:style>
  <w:style w:type="paragraph" w:customStyle="1" w:styleId="E43940823EDE42D99EA1C675B6F1C70E">
    <w:name w:val="E43940823EDE42D99EA1C675B6F1C70E"/>
  </w:style>
  <w:style w:type="paragraph" w:customStyle="1" w:styleId="89F8DBCF16D44FD28E75E2406C164CC7">
    <w:name w:val="89F8DBCF16D44FD28E75E2406C164CC7"/>
  </w:style>
  <w:style w:type="paragraph" w:customStyle="1" w:styleId="A7A838BC067D424EB223984AEDB59407">
    <w:name w:val="A7A838BC067D424EB223984AEDB59407"/>
  </w:style>
  <w:style w:type="paragraph" w:customStyle="1" w:styleId="B859D12B63FD4EEDB7241836DF476354">
    <w:name w:val="B859D12B63FD4EEDB7241836DF476354"/>
  </w:style>
  <w:style w:type="paragraph" w:customStyle="1" w:styleId="DAB84E8E684944789BE77A87B4835F8B">
    <w:name w:val="DAB84E8E684944789BE77A87B4835F8B"/>
  </w:style>
  <w:style w:type="paragraph" w:customStyle="1" w:styleId="32FFFFAA9DE647819DBF28BC762C257B">
    <w:name w:val="32FFFFAA9DE647819DBF28BC762C257B"/>
  </w:style>
  <w:style w:type="paragraph" w:customStyle="1" w:styleId="1958490109644A8482CFDDBB2D772875">
    <w:name w:val="1958490109644A8482CFDDBB2D772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PHENYO  OTHUSITSE</dc:creator>
  <cp:keywords/>
  <cp:lastModifiedBy>PHENYO  OTHUSITSE</cp:lastModifiedBy>
  <cp:revision>1</cp:revision>
  <dcterms:created xsi:type="dcterms:W3CDTF">2024-01-09T14:07:00Z</dcterms:created>
  <dcterms:modified xsi:type="dcterms:W3CDTF">2024-01-09T14:09:00Z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